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2CB9332" w14:textId="69BDECB5" w:rsidR="00686BB3" w:rsidRPr="00686BB3" w:rsidRDefault="00686BB3" w:rsidP="00686BB3">
      <w:pPr>
        <w:jc w:val="center"/>
        <w:rPr>
          <w:rFonts w:ascii="Arial" w:hAnsi="Arial" w:cs="Arial"/>
          <w:b/>
          <w:sz w:val="36"/>
          <w:szCs w:val="36"/>
        </w:rPr>
      </w:pPr>
      <w:r w:rsidRPr="00686BB3">
        <w:rPr>
          <w:rFonts w:ascii="Arial" w:hAnsi="Arial" w:cs="Arial"/>
          <w:b/>
          <w:sz w:val="36"/>
          <w:szCs w:val="36"/>
        </w:rPr>
        <w:t>Web Applications Development Coursework</w:t>
      </w:r>
    </w:p>
    <w:p w14:paraId="362EC10F" w14:textId="77777777" w:rsidR="00686BB3" w:rsidRDefault="00686BB3" w:rsidP="00686BB3">
      <w:pPr>
        <w:rPr>
          <w:rFonts w:ascii="Arial" w:hAnsi="Arial" w:cs="Arial"/>
          <w:b/>
          <w:sz w:val="32"/>
          <w:szCs w:val="32"/>
        </w:rPr>
      </w:pPr>
    </w:p>
    <w:p w14:paraId="21564E78" w14:textId="54476A73" w:rsidR="00063516" w:rsidRPr="00686BB3" w:rsidRDefault="00686BB3" w:rsidP="00686BB3">
      <w:pPr>
        <w:jc w:val="center"/>
        <w:rPr>
          <w:rFonts w:ascii="Arial" w:hAnsi="Arial" w:cs="Arial"/>
          <w:b/>
          <w:sz w:val="32"/>
          <w:szCs w:val="32"/>
        </w:rPr>
      </w:pPr>
      <w:r w:rsidRPr="00686BB3">
        <w:rPr>
          <w:rFonts w:ascii="Arial" w:hAnsi="Arial" w:cs="Arial"/>
          <w:b/>
          <w:sz w:val="32"/>
          <w:szCs w:val="32"/>
        </w:rPr>
        <w:t>Name: Nikolaos Papadopoulos</w:t>
      </w:r>
    </w:p>
    <w:p w14:paraId="01FA14E9" w14:textId="3668212C" w:rsidR="00686BB3" w:rsidRDefault="00686BB3" w:rsidP="00686BB3">
      <w:pPr>
        <w:jc w:val="center"/>
        <w:rPr>
          <w:rFonts w:ascii="Arial" w:hAnsi="Arial" w:cs="Arial"/>
          <w:b/>
          <w:sz w:val="32"/>
          <w:szCs w:val="32"/>
        </w:rPr>
      </w:pPr>
      <w:r w:rsidRPr="00686BB3">
        <w:rPr>
          <w:rFonts w:ascii="Arial" w:hAnsi="Arial" w:cs="Arial"/>
          <w:b/>
          <w:sz w:val="32"/>
          <w:szCs w:val="32"/>
        </w:rPr>
        <w:t xml:space="preserve">Project Title: </w:t>
      </w:r>
      <w:proofErr w:type="spellStart"/>
      <w:r w:rsidRPr="00686BB3">
        <w:rPr>
          <w:rFonts w:ascii="Arial" w:hAnsi="Arial" w:cs="Arial"/>
          <w:b/>
          <w:sz w:val="32"/>
          <w:szCs w:val="32"/>
        </w:rPr>
        <w:t>Moodhunter</w:t>
      </w:r>
      <w:proofErr w:type="spellEnd"/>
      <w:r w:rsidRPr="00686BB3">
        <w:rPr>
          <w:rFonts w:ascii="Arial" w:hAnsi="Arial" w:cs="Arial"/>
          <w:b/>
          <w:sz w:val="32"/>
          <w:szCs w:val="32"/>
        </w:rPr>
        <w:t xml:space="preserve"> music site</w:t>
      </w:r>
    </w:p>
    <w:p w14:paraId="53CD63CF" w14:textId="2192414D" w:rsidR="00E11422" w:rsidRDefault="00E11422" w:rsidP="00E11422">
      <w:pPr>
        <w:jc w:val="center"/>
      </w:pPr>
      <w:r>
        <w:rPr>
          <w:rStyle w:val="Strong"/>
          <w:rFonts w:ascii="DejaVu Serif" w:hAnsi="DejaVu Serif"/>
          <w:spacing w:val="-1"/>
          <w:sz w:val="26"/>
          <w:szCs w:val="26"/>
          <w:shd w:val="clear" w:color="auto" w:fill="FFFFFF"/>
        </w:rPr>
        <w:t xml:space="preserve">Link: </w:t>
      </w:r>
      <w:r w:rsidRPr="00E11422">
        <w:rPr>
          <w:rStyle w:val="Strong"/>
          <w:rFonts w:ascii="DejaVu Serif" w:hAnsi="DejaVu Serif"/>
          <w:spacing w:val="-1"/>
          <w:sz w:val="26"/>
          <w:szCs w:val="26"/>
        </w:rPr>
        <w:t>https://smcse.city.ac.uk/student/acwv103/projectweb/</w:t>
      </w:r>
      <w:bookmarkStart w:id="0" w:name="_GoBack"/>
      <w:bookmarkEnd w:id="0"/>
    </w:p>
    <w:p w14:paraId="75222205" w14:textId="398021D0" w:rsidR="00063516" w:rsidRDefault="00063516"/>
    <w:p w14:paraId="039DF61E" w14:textId="5DF7904C" w:rsidR="00063516" w:rsidRDefault="00063516"/>
    <w:p w14:paraId="7D67A4AC" w14:textId="77777777" w:rsidR="00063516" w:rsidRDefault="00063516"/>
    <w:p w14:paraId="11EFAC9C" w14:textId="6619394A" w:rsidR="0092456E" w:rsidRDefault="009D2B28">
      <w:pPr>
        <w:rPr>
          <w:sz w:val="24"/>
          <w:szCs w:val="24"/>
        </w:rPr>
      </w:pPr>
      <w:r w:rsidRPr="000540D5">
        <w:rPr>
          <w:sz w:val="24"/>
          <w:szCs w:val="24"/>
        </w:rPr>
        <w:t>My website’s concept is based on</w:t>
      </w:r>
      <w:r w:rsidR="00DD76F0" w:rsidRPr="000540D5">
        <w:rPr>
          <w:sz w:val="24"/>
          <w:szCs w:val="24"/>
        </w:rPr>
        <w:t xml:space="preserve"> types of</w:t>
      </w:r>
      <w:r w:rsidRPr="000540D5">
        <w:rPr>
          <w:sz w:val="24"/>
          <w:szCs w:val="24"/>
        </w:rPr>
        <w:t xml:space="preserve"> music depending on</w:t>
      </w:r>
      <w:r w:rsidR="00DD76F0" w:rsidRPr="000540D5">
        <w:rPr>
          <w:sz w:val="24"/>
          <w:szCs w:val="24"/>
        </w:rPr>
        <w:t xml:space="preserve"> the</w:t>
      </w:r>
      <w:r w:rsidRPr="000540D5">
        <w:rPr>
          <w:sz w:val="24"/>
          <w:szCs w:val="24"/>
        </w:rPr>
        <w:t xml:space="preserve"> user’s mood, </w:t>
      </w:r>
      <w:r w:rsidR="00DD76F0" w:rsidRPr="000540D5">
        <w:rPr>
          <w:sz w:val="24"/>
          <w:szCs w:val="24"/>
        </w:rPr>
        <w:t xml:space="preserve">their past or future </w:t>
      </w:r>
      <w:r w:rsidRPr="000540D5">
        <w:rPr>
          <w:sz w:val="24"/>
          <w:szCs w:val="24"/>
        </w:rPr>
        <w:t xml:space="preserve">activity, </w:t>
      </w:r>
      <w:r w:rsidR="00DD76F0" w:rsidRPr="000540D5">
        <w:rPr>
          <w:sz w:val="24"/>
          <w:szCs w:val="24"/>
        </w:rPr>
        <w:t xml:space="preserve">the </w:t>
      </w:r>
      <w:r w:rsidRPr="000540D5">
        <w:rPr>
          <w:sz w:val="24"/>
          <w:szCs w:val="24"/>
        </w:rPr>
        <w:t>weather</w:t>
      </w:r>
      <w:r w:rsidR="0075006D" w:rsidRPr="000540D5">
        <w:rPr>
          <w:sz w:val="24"/>
          <w:szCs w:val="24"/>
        </w:rPr>
        <w:t xml:space="preserve"> and</w:t>
      </w:r>
      <w:r w:rsidR="00DD76F0" w:rsidRPr="000540D5">
        <w:rPr>
          <w:sz w:val="24"/>
          <w:szCs w:val="24"/>
        </w:rPr>
        <w:t xml:space="preserve"> music </w:t>
      </w:r>
      <w:r w:rsidRPr="000540D5">
        <w:rPr>
          <w:sz w:val="24"/>
          <w:szCs w:val="24"/>
        </w:rPr>
        <w:t>genre</w:t>
      </w:r>
      <w:r w:rsidR="0075006D" w:rsidRPr="000540D5">
        <w:rPr>
          <w:sz w:val="24"/>
          <w:szCs w:val="24"/>
        </w:rPr>
        <w:t>.</w:t>
      </w:r>
      <w:r w:rsidR="0092456E" w:rsidRPr="000540D5">
        <w:rPr>
          <w:sz w:val="24"/>
          <w:szCs w:val="24"/>
        </w:rPr>
        <w:t xml:space="preserve"> Firstly, I started by drawing on paper how my Home page would look like, to start coding it from top to bottom. Separating the page in many divisions gives you a starting point</w:t>
      </w:r>
      <w:r w:rsidR="00DD76F0" w:rsidRPr="000540D5">
        <w:rPr>
          <w:sz w:val="24"/>
          <w:szCs w:val="24"/>
        </w:rPr>
        <w:t xml:space="preserve"> on</w:t>
      </w:r>
      <w:r w:rsidR="0092456E" w:rsidRPr="000540D5">
        <w:rPr>
          <w:sz w:val="24"/>
          <w:szCs w:val="24"/>
        </w:rPr>
        <w:t xml:space="preserve"> how I wanted the page to look like. Using HTML, CSS and especially JavaScript for the first time has been </w:t>
      </w:r>
      <w:r w:rsidR="00DD76F0" w:rsidRPr="000540D5">
        <w:rPr>
          <w:sz w:val="24"/>
          <w:szCs w:val="24"/>
        </w:rPr>
        <w:t>challenging, but practicing by using</w:t>
      </w:r>
      <w:r w:rsidR="0092456E" w:rsidRPr="000540D5">
        <w:rPr>
          <w:sz w:val="24"/>
          <w:szCs w:val="24"/>
        </w:rPr>
        <w:t xml:space="preserve"> the material from the lab, W3schools and </w:t>
      </w:r>
      <w:r w:rsidR="00DD76F0" w:rsidRPr="000540D5">
        <w:rPr>
          <w:sz w:val="24"/>
          <w:szCs w:val="24"/>
        </w:rPr>
        <w:t>several online websites you get</w:t>
      </w:r>
      <w:r w:rsidR="0092456E" w:rsidRPr="000540D5">
        <w:rPr>
          <w:sz w:val="24"/>
          <w:szCs w:val="24"/>
        </w:rPr>
        <w:t xml:space="preserve"> an idea</w:t>
      </w:r>
      <w:r w:rsidR="00DD76F0" w:rsidRPr="000540D5">
        <w:rPr>
          <w:sz w:val="24"/>
          <w:szCs w:val="24"/>
        </w:rPr>
        <w:t xml:space="preserve"> about what, more or less, you are aiming at</w:t>
      </w:r>
      <w:r w:rsidR="0092456E" w:rsidRPr="000540D5">
        <w:rPr>
          <w:sz w:val="24"/>
          <w:szCs w:val="24"/>
        </w:rPr>
        <w:t>.</w:t>
      </w:r>
    </w:p>
    <w:p w14:paraId="70B7C6D6" w14:textId="787979D5" w:rsidR="00282E4F" w:rsidRDefault="00282E4F">
      <w:pPr>
        <w:rPr>
          <w:sz w:val="24"/>
          <w:szCs w:val="24"/>
        </w:rPr>
      </w:pPr>
    </w:p>
    <w:p w14:paraId="6743E2D4" w14:textId="3261C1FF" w:rsidR="00282E4F" w:rsidRPr="000540D5" w:rsidRDefault="00282E4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B5C2B73" wp14:editId="49FBD67C">
            <wp:extent cx="5724525" cy="28098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DA19B" w14:textId="05BD986D" w:rsidR="00376FDB" w:rsidRDefault="00A0484E">
      <w:pPr>
        <w:rPr>
          <w:sz w:val="24"/>
          <w:szCs w:val="24"/>
        </w:rPr>
      </w:pPr>
      <w:r w:rsidRPr="000540D5">
        <w:rPr>
          <w:sz w:val="24"/>
          <w:szCs w:val="24"/>
        </w:rPr>
        <w:t xml:space="preserve"> On the home page there is a carousel</w:t>
      </w:r>
      <w:r w:rsidR="0075006D" w:rsidRPr="000540D5">
        <w:rPr>
          <w:sz w:val="24"/>
          <w:szCs w:val="24"/>
        </w:rPr>
        <w:t>/slide show</w:t>
      </w:r>
      <w:r w:rsidRPr="000540D5">
        <w:rPr>
          <w:sz w:val="24"/>
          <w:szCs w:val="24"/>
        </w:rPr>
        <w:t xml:space="preserve"> with awesome pictures that fade every 4 seconds and over those images you can see the navigation bar.</w:t>
      </w:r>
      <w:r w:rsidR="009D2B28" w:rsidRPr="000540D5">
        <w:rPr>
          <w:sz w:val="24"/>
          <w:szCs w:val="24"/>
        </w:rPr>
        <w:t xml:space="preserve"> Through the navigation bar the user can pick a playlist by clicking on it and it will take the user to the specific page.</w:t>
      </w:r>
      <w:r w:rsidR="00DD1FBB" w:rsidRPr="000540D5">
        <w:rPr>
          <w:sz w:val="24"/>
          <w:szCs w:val="24"/>
        </w:rPr>
        <w:t xml:space="preserve"> I wanted the navigation bar to be a dropdown menu while the cursor is hovering over it.</w:t>
      </w:r>
      <w:r w:rsidR="009D2B28" w:rsidRPr="000540D5">
        <w:rPr>
          <w:sz w:val="24"/>
          <w:szCs w:val="24"/>
        </w:rPr>
        <w:t xml:space="preserve"> Scrolling down there is a grid container with on-click pictures which does the same effect. So, depending on the user</w:t>
      </w:r>
      <w:r w:rsidR="0092456E" w:rsidRPr="000540D5">
        <w:rPr>
          <w:sz w:val="24"/>
          <w:szCs w:val="24"/>
        </w:rPr>
        <w:t>’</w:t>
      </w:r>
      <w:r w:rsidR="009D2B28" w:rsidRPr="000540D5">
        <w:rPr>
          <w:sz w:val="24"/>
          <w:szCs w:val="24"/>
        </w:rPr>
        <w:t>s mood or activity</w:t>
      </w:r>
      <w:r w:rsidR="00DD76F0" w:rsidRPr="000540D5">
        <w:rPr>
          <w:sz w:val="24"/>
          <w:szCs w:val="24"/>
        </w:rPr>
        <w:t xml:space="preserve"> one</w:t>
      </w:r>
      <w:r w:rsidR="009D2B28" w:rsidRPr="000540D5">
        <w:rPr>
          <w:sz w:val="24"/>
          <w:szCs w:val="24"/>
        </w:rPr>
        <w:t xml:space="preserve"> can listen to YouTube playlists </w:t>
      </w:r>
      <w:r w:rsidRPr="000540D5">
        <w:rPr>
          <w:sz w:val="24"/>
          <w:szCs w:val="24"/>
        </w:rPr>
        <w:t>which I picked out myself.</w:t>
      </w:r>
      <w:r w:rsidR="0092456E" w:rsidRPr="000540D5">
        <w:rPr>
          <w:sz w:val="24"/>
          <w:szCs w:val="24"/>
        </w:rPr>
        <w:t xml:space="preserve"> </w:t>
      </w:r>
    </w:p>
    <w:p w14:paraId="558D3F59" w14:textId="270B1406" w:rsidR="00282E4F" w:rsidRDefault="00282E4F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F0C0404" wp14:editId="3B03057D">
            <wp:extent cx="5724525" cy="2819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1284E" w14:textId="77777777" w:rsidR="00282E4F" w:rsidRPr="000540D5" w:rsidRDefault="00282E4F">
      <w:pPr>
        <w:rPr>
          <w:sz w:val="24"/>
          <w:szCs w:val="24"/>
        </w:rPr>
      </w:pPr>
    </w:p>
    <w:p w14:paraId="2FED9558" w14:textId="3ACCC96C" w:rsidR="00A0484E" w:rsidRPr="000540D5" w:rsidRDefault="00A0484E">
      <w:pPr>
        <w:rPr>
          <w:sz w:val="24"/>
          <w:szCs w:val="24"/>
        </w:rPr>
      </w:pPr>
      <w:r w:rsidRPr="000540D5">
        <w:rPr>
          <w:sz w:val="24"/>
          <w:szCs w:val="24"/>
        </w:rPr>
        <w:t>The main technologies</w:t>
      </w:r>
      <w:r w:rsidR="00241AE4" w:rsidRPr="000540D5">
        <w:rPr>
          <w:sz w:val="24"/>
          <w:szCs w:val="24"/>
        </w:rPr>
        <w:t xml:space="preserve"> which have been used on my website are</w:t>
      </w:r>
      <w:r w:rsidRPr="000540D5">
        <w:rPr>
          <w:sz w:val="24"/>
          <w:szCs w:val="24"/>
        </w:rPr>
        <w:t xml:space="preserve"> HTML</w:t>
      </w:r>
      <w:proofErr w:type="gramStart"/>
      <w:r w:rsidRPr="000540D5">
        <w:rPr>
          <w:sz w:val="24"/>
          <w:szCs w:val="24"/>
        </w:rPr>
        <w:t>,CSS</w:t>
      </w:r>
      <w:proofErr w:type="gramEnd"/>
      <w:r w:rsidR="003F2296">
        <w:rPr>
          <w:sz w:val="24"/>
          <w:szCs w:val="24"/>
        </w:rPr>
        <w:t xml:space="preserve"> </w:t>
      </w:r>
      <w:r w:rsidRPr="000540D5">
        <w:rPr>
          <w:sz w:val="24"/>
          <w:szCs w:val="24"/>
        </w:rPr>
        <w:t>and JavaScript</w:t>
      </w:r>
      <w:r w:rsidR="009A416F" w:rsidRPr="000540D5">
        <w:rPr>
          <w:sz w:val="24"/>
          <w:szCs w:val="24"/>
        </w:rPr>
        <w:t>. For some specific functions, using JavaScript is essential to show animation and dynamic content.</w:t>
      </w:r>
      <w:r w:rsidR="00310ACE">
        <w:rPr>
          <w:sz w:val="24"/>
          <w:szCs w:val="24"/>
        </w:rPr>
        <w:t xml:space="preserve"> I tried using D3, but </w:t>
      </w:r>
      <w:r w:rsidR="00756A62">
        <w:rPr>
          <w:sz w:val="24"/>
          <w:szCs w:val="24"/>
        </w:rPr>
        <w:t>the coding was too complicated for me to apply. However, in the future I will do my best to learn more about it and apply it to the sites I will code.</w:t>
      </w:r>
    </w:p>
    <w:p w14:paraId="4887293C" w14:textId="77777777" w:rsidR="009A416F" w:rsidRPr="000540D5" w:rsidRDefault="009A416F">
      <w:pPr>
        <w:rPr>
          <w:sz w:val="24"/>
          <w:szCs w:val="24"/>
        </w:rPr>
      </w:pPr>
    </w:p>
    <w:p w14:paraId="023A4CB4" w14:textId="41883F0E" w:rsidR="009511C8" w:rsidRPr="000540D5" w:rsidRDefault="009A416F" w:rsidP="009511C8">
      <w:pPr>
        <w:rPr>
          <w:sz w:val="24"/>
          <w:szCs w:val="24"/>
        </w:rPr>
      </w:pPr>
      <w:r w:rsidRPr="000540D5">
        <w:rPr>
          <w:sz w:val="24"/>
          <w:szCs w:val="24"/>
        </w:rPr>
        <w:t>Regarding the mistakes that were made, they were many</w:t>
      </w:r>
      <w:r w:rsidR="003E71B3" w:rsidRPr="000540D5">
        <w:rPr>
          <w:sz w:val="24"/>
          <w:szCs w:val="24"/>
        </w:rPr>
        <w:t>,</w:t>
      </w:r>
      <w:r w:rsidRPr="000540D5">
        <w:rPr>
          <w:sz w:val="24"/>
          <w:szCs w:val="24"/>
        </w:rPr>
        <w:t xml:space="preserve"> and some ideas</w:t>
      </w:r>
      <w:r w:rsidR="00241AE4" w:rsidRPr="000540D5">
        <w:rPr>
          <w:sz w:val="24"/>
          <w:szCs w:val="24"/>
        </w:rPr>
        <w:t xml:space="preserve"> that</w:t>
      </w:r>
      <w:r w:rsidRPr="000540D5">
        <w:rPr>
          <w:sz w:val="24"/>
          <w:szCs w:val="24"/>
        </w:rPr>
        <w:t xml:space="preserve"> I would</w:t>
      </w:r>
      <w:r w:rsidR="00241AE4" w:rsidRPr="000540D5">
        <w:rPr>
          <w:sz w:val="24"/>
          <w:szCs w:val="24"/>
        </w:rPr>
        <w:t xml:space="preserve"> like </w:t>
      </w:r>
      <w:r w:rsidRPr="000540D5">
        <w:rPr>
          <w:sz w:val="24"/>
          <w:szCs w:val="24"/>
        </w:rPr>
        <w:t xml:space="preserve">to </w:t>
      </w:r>
      <w:r w:rsidR="00241AE4" w:rsidRPr="000540D5">
        <w:rPr>
          <w:sz w:val="24"/>
          <w:szCs w:val="24"/>
        </w:rPr>
        <w:t xml:space="preserve">have </w:t>
      </w:r>
      <w:r w:rsidRPr="000540D5">
        <w:rPr>
          <w:sz w:val="24"/>
          <w:szCs w:val="24"/>
        </w:rPr>
        <w:t>implement</w:t>
      </w:r>
      <w:r w:rsidR="00241AE4" w:rsidRPr="000540D5">
        <w:rPr>
          <w:sz w:val="24"/>
          <w:szCs w:val="24"/>
        </w:rPr>
        <w:t>ed on the site were too difficult</w:t>
      </w:r>
      <w:r w:rsidRPr="000540D5">
        <w:rPr>
          <w:sz w:val="24"/>
          <w:szCs w:val="24"/>
        </w:rPr>
        <w:t xml:space="preserve"> to code so I decided not to include the</w:t>
      </w:r>
      <w:r w:rsidR="003E71B3" w:rsidRPr="000540D5">
        <w:rPr>
          <w:sz w:val="24"/>
          <w:szCs w:val="24"/>
        </w:rPr>
        <w:t>m</w:t>
      </w:r>
      <w:r w:rsidRPr="000540D5">
        <w:rPr>
          <w:sz w:val="24"/>
          <w:szCs w:val="24"/>
        </w:rPr>
        <w:t>. For example</w:t>
      </w:r>
      <w:r w:rsidR="00241AE4" w:rsidRPr="000540D5">
        <w:rPr>
          <w:sz w:val="24"/>
          <w:szCs w:val="24"/>
        </w:rPr>
        <w:t>,</w:t>
      </w:r>
      <w:r w:rsidRPr="000540D5">
        <w:rPr>
          <w:sz w:val="24"/>
          <w:szCs w:val="24"/>
        </w:rPr>
        <w:t xml:space="preserve"> </w:t>
      </w:r>
      <w:r w:rsidR="00241AE4" w:rsidRPr="000540D5">
        <w:rPr>
          <w:sz w:val="24"/>
          <w:szCs w:val="24"/>
        </w:rPr>
        <w:t xml:space="preserve">the </w:t>
      </w:r>
      <w:r w:rsidRPr="000540D5">
        <w:rPr>
          <w:sz w:val="24"/>
          <w:szCs w:val="24"/>
        </w:rPr>
        <w:t>fade</w:t>
      </w:r>
      <w:r w:rsidR="00241AE4" w:rsidRPr="000540D5">
        <w:rPr>
          <w:sz w:val="24"/>
          <w:szCs w:val="24"/>
        </w:rPr>
        <w:t xml:space="preserve"> </w:t>
      </w:r>
      <w:r w:rsidR="00A25FC9" w:rsidRPr="000540D5">
        <w:rPr>
          <w:sz w:val="24"/>
          <w:szCs w:val="24"/>
        </w:rPr>
        <w:t>effect</w:t>
      </w:r>
      <w:r w:rsidR="00241AE4" w:rsidRPr="000540D5">
        <w:rPr>
          <w:sz w:val="24"/>
          <w:szCs w:val="24"/>
        </w:rPr>
        <w:t xml:space="preserve"> o</w:t>
      </w:r>
      <w:r w:rsidRPr="000540D5">
        <w:rPr>
          <w:sz w:val="24"/>
          <w:szCs w:val="24"/>
        </w:rPr>
        <w:t>n</w:t>
      </w:r>
      <w:r w:rsidR="00241AE4" w:rsidRPr="000540D5">
        <w:rPr>
          <w:sz w:val="24"/>
          <w:szCs w:val="24"/>
        </w:rPr>
        <w:t xml:space="preserve"> the</w:t>
      </w:r>
      <w:r w:rsidRPr="000540D5">
        <w:rPr>
          <w:sz w:val="24"/>
          <w:szCs w:val="24"/>
        </w:rPr>
        <w:t xml:space="preserve"> text</w:t>
      </w:r>
      <w:r w:rsidR="0075006D" w:rsidRPr="000540D5">
        <w:rPr>
          <w:sz w:val="24"/>
          <w:szCs w:val="24"/>
        </w:rPr>
        <w:t>, into</w:t>
      </w:r>
      <w:r w:rsidRPr="000540D5">
        <w:rPr>
          <w:sz w:val="24"/>
          <w:szCs w:val="24"/>
        </w:rPr>
        <w:t xml:space="preserve"> the grid items. When the user hovers over a grid item it should display the mood that the picture shows. So, instead of doing that I just placed the text under each grid item. Another issue on the home page</w:t>
      </w:r>
      <w:r w:rsidR="009511C8" w:rsidRPr="000540D5">
        <w:rPr>
          <w:sz w:val="24"/>
          <w:szCs w:val="24"/>
        </w:rPr>
        <w:t xml:space="preserve"> was to adjust the scroll down </w:t>
      </w:r>
      <w:r w:rsidRPr="000540D5">
        <w:rPr>
          <w:sz w:val="24"/>
          <w:szCs w:val="24"/>
        </w:rPr>
        <w:t xml:space="preserve">arrow on top of the carousel and </w:t>
      </w:r>
      <w:r w:rsidR="009511C8" w:rsidRPr="000540D5">
        <w:rPr>
          <w:sz w:val="24"/>
          <w:szCs w:val="24"/>
        </w:rPr>
        <w:t>make it rotate 45 degrees each way.</w:t>
      </w:r>
      <w:r w:rsidR="00756A62">
        <w:rPr>
          <w:sz w:val="24"/>
          <w:szCs w:val="24"/>
        </w:rPr>
        <w:t xml:space="preserve"> I also wanted to include a footer with the sitemap of the site but I did not have enough time to create one.</w:t>
      </w:r>
      <w:r w:rsidR="009511C8" w:rsidRPr="000540D5">
        <w:rPr>
          <w:sz w:val="24"/>
          <w:szCs w:val="24"/>
        </w:rPr>
        <w:t xml:space="preserve"> </w:t>
      </w:r>
      <w:r w:rsidR="003E71B3" w:rsidRPr="000540D5">
        <w:rPr>
          <w:sz w:val="24"/>
          <w:szCs w:val="24"/>
        </w:rPr>
        <w:t>Talking with colleagues and mainly googling for answers is how I overcame the difficulties I had.</w:t>
      </w:r>
    </w:p>
    <w:p w14:paraId="119D3563" w14:textId="336D78D1" w:rsidR="003E71B3" w:rsidRDefault="004A1F5B" w:rsidP="009511C8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9C0BD53" wp14:editId="422BD2FF">
            <wp:extent cx="5724525" cy="26003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73B3F" w14:textId="77777777" w:rsidR="004A1F5B" w:rsidRPr="000540D5" w:rsidRDefault="004A1F5B" w:rsidP="009511C8">
      <w:pPr>
        <w:rPr>
          <w:sz w:val="24"/>
          <w:szCs w:val="24"/>
        </w:rPr>
      </w:pPr>
    </w:p>
    <w:p w14:paraId="4871F092" w14:textId="77777777" w:rsidR="0023246D" w:rsidRDefault="00357A9B" w:rsidP="0023246D">
      <w:pPr>
        <w:rPr>
          <w:sz w:val="24"/>
          <w:szCs w:val="24"/>
        </w:rPr>
      </w:pPr>
      <w:r w:rsidRPr="000540D5">
        <w:rPr>
          <w:sz w:val="24"/>
          <w:szCs w:val="24"/>
        </w:rPr>
        <w:t xml:space="preserve">The basic function of </w:t>
      </w:r>
      <w:proofErr w:type="spellStart"/>
      <w:r w:rsidRPr="000540D5">
        <w:rPr>
          <w:sz w:val="24"/>
          <w:szCs w:val="24"/>
        </w:rPr>
        <w:t>MoodHunter</w:t>
      </w:r>
      <w:proofErr w:type="spellEnd"/>
      <w:r w:rsidRPr="000540D5">
        <w:rPr>
          <w:sz w:val="24"/>
          <w:szCs w:val="24"/>
        </w:rPr>
        <w:t xml:space="preserve"> is for users to listen to</w:t>
      </w:r>
      <w:r w:rsidR="00241AE4" w:rsidRPr="000540D5">
        <w:rPr>
          <w:sz w:val="24"/>
          <w:szCs w:val="24"/>
        </w:rPr>
        <w:t xml:space="preserve"> their ideal music.</w:t>
      </w:r>
      <w:r w:rsidR="00E234A6" w:rsidRPr="000540D5">
        <w:rPr>
          <w:sz w:val="24"/>
          <w:szCs w:val="24"/>
        </w:rPr>
        <w:t xml:space="preserve"> It’s easy for the user to navigate through the navigation bar or clicking on the images below so it guides them to the next page where you can</w:t>
      </w:r>
      <w:r w:rsidR="00241AE4" w:rsidRPr="000540D5">
        <w:rPr>
          <w:sz w:val="24"/>
          <w:szCs w:val="24"/>
        </w:rPr>
        <w:t xml:space="preserve"> see an image depending on what</w:t>
      </w:r>
      <w:r w:rsidR="00E234A6" w:rsidRPr="000540D5">
        <w:rPr>
          <w:sz w:val="24"/>
          <w:szCs w:val="24"/>
        </w:rPr>
        <w:t xml:space="preserve"> you</w:t>
      </w:r>
      <w:r w:rsidR="00241AE4" w:rsidRPr="000540D5">
        <w:rPr>
          <w:sz w:val="24"/>
          <w:szCs w:val="24"/>
        </w:rPr>
        <w:t xml:space="preserve"> have</w:t>
      </w:r>
      <w:r w:rsidR="00E234A6" w:rsidRPr="000540D5">
        <w:rPr>
          <w:sz w:val="24"/>
          <w:szCs w:val="24"/>
        </w:rPr>
        <w:t xml:space="preserve"> clicked. Below</w:t>
      </w:r>
      <w:r w:rsidR="00241AE4" w:rsidRPr="000540D5">
        <w:rPr>
          <w:sz w:val="24"/>
          <w:szCs w:val="24"/>
        </w:rPr>
        <w:t xml:space="preserve"> that</w:t>
      </w:r>
      <w:r w:rsidR="00E234A6" w:rsidRPr="000540D5">
        <w:rPr>
          <w:sz w:val="24"/>
          <w:szCs w:val="24"/>
        </w:rPr>
        <w:t xml:space="preserve"> you</w:t>
      </w:r>
      <w:r w:rsidR="00241AE4" w:rsidRPr="000540D5">
        <w:rPr>
          <w:sz w:val="24"/>
          <w:szCs w:val="24"/>
        </w:rPr>
        <w:t xml:space="preserve"> can find the playlist to press</w:t>
      </w:r>
      <w:r w:rsidR="00E234A6" w:rsidRPr="000540D5">
        <w:rPr>
          <w:sz w:val="24"/>
          <w:szCs w:val="24"/>
        </w:rPr>
        <w:t xml:space="preserve"> play as well as the Turn off Light button which </w:t>
      </w:r>
      <w:r w:rsidR="00E7328F" w:rsidRPr="000540D5">
        <w:rPr>
          <w:sz w:val="24"/>
          <w:szCs w:val="24"/>
        </w:rPr>
        <w:t>makes the screen dark</w:t>
      </w:r>
      <w:r w:rsidR="00241AE4" w:rsidRPr="000540D5">
        <w:rPr>
          <w:sz w:val="24"/>
          <w:szCs w:val="24"/>
        </w:rPr>
        <w:t>er</w:t>
      </w:r>
      <w:r w:rsidR="00E7328F" w:rsidRPr="000540D5">
        <w:rPr>
          <w:sz w:val="24"/>
          <w:szCs w:val="24"/>
        </w:rPr>
        <w:t xml:space="preserve"> if the user would like to let</w:t>
      </w:r>
      <w:r w:rsidR="00241AE4" w:rsidRPr="000540D5">
        <w:rPr>
          <w:sz w:val="24"/>
          <w:szCs w:val="24"/>
        </w:rPr>
        <w:t xml:space="preserve"> the music play only for</w:t>
      </w:r>
      <w:r w:rsidR="00E7328F" w:rsidRPr="000540D5">
        <w:rPr>
          <w:sz w:val="24"/>
          <w:szCs w:val="24"/>
        </w:rPr>
        <w:t xml:space="preserve"> background without it being so bright.</w:t>
      </w:r>
    </w:p>
    <w:p w14:paraId="2DB46F6C" w14:textId="7E2341EC" w:rsidR="0023246D" w:rsidRDefault="0023246D" w:rsidP="0023246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9A4E3B6" wp14:editId="35C08307">
            <wp:extent cx="5724525" cy="28670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EED53" w14:textId="410948B1" w:rsidR="0023246D" w:rsidRDefault="00E7328F" w:rsidP="0023246D">
      <w:pPr>
        <w:rPr>
          <w:sz w:val="24"/>
          <w:szCs w:val="24"/>
        </w:rPr>
      </w:pPr>
      <w:r w:rsidRPr="000540D5">
        <w:rPr>
          <w:sz w:val="24"/>
          <w:szCs w:val="24"/>
        </w:rPr>
        <w:t xml:space="preserve">  On the home page on the top left corner you can clearly see the Home and Conta</w:t>
      </w:r>
      <w:r w:rsidR="00B868F9" w:rsidRPr="000540D5">
        <w:rPr>
          <w:sz w:val="24"/>
          <w:szCs w:val="24"/>
        </w:rPr>
        <w:t>ct Us links. Clicking on Home</w:t>
      </w:r>
      <w:r w:rsidRPr="000540D5">
        <w:rPr>
          <w:sz w:val="24"/>
          <w:szCs w:val="24"/>
        </w:rPr>
        <w:t xml:space="preserve"> refreshes the page and by clicking on Contact Us, another screen appears. On that screen, if</w:t>
      </w:r>
      <w:r w:rsidR="00B868F9" w:rsidRPr="000540D5">
        <w:rPr>
          <w:sz w:val="24"/>
          <w:szCs w:val="24"/>
        </w:rPr>
        <w:t xml:space="preserve"> a</w:t>
      </w:r>
      <w:r w:rsidRPr="000540D5">
        <w:rPr>
          <w:sz w:val="24"/>
          <w:szCs w:val="24"/>
        </w:rPr>
        <w:t xml:space="preserve"> user would like to contact they just have to insert</w:t>
      </w:r>
      <w:r w:rsidR="00B868F9" w:rsidRPr="000540D5">
        <w:rPr>
          <w:sz w:val="24"/>
          <w:szCs w:val="24"/>
        </w:rPr>
        <w:t xml:space="preserve"> their</w:t>
      </w:r>
      <w:r w:rsidRPr="000540D5">
        <w:rPr>
          <w:sz w:val="24"/>
          <w:szCs w:val="24"/>
        </w:rPr>
        <w:t xml:space="preserve"> Name, Email, </w:t>
      </w:r>
      <w:proofErr w:type="gramStart"/>
      <w:r w:rsidRPr="000540D5">
        <w:rPr>
          <w:sz w:val="24"/>
          <w:szCs w:val="24"/>
        </w:rPr>
        <w:t>Phone</w:t>
      </w:r>
      <w:proofErr w:type="gramEnd"/>
      <w:r w:rsidRPr="000540D5">
        <w:rPr>
          <w:sz w:val="24"/>
          <w:szCs w:val="24"/>
        </w:rPr>
        <w:t xml:space="preserve"> number, type in their message and hit submit.</w:t>
      </w:r>
    </w:p>
    <w:p w14:paraId="1C36855F" w14:textId="72A74388" w:rsidR="0023246D" w:rsidRDefault="0023246D" w:rsidP="0023246D">
      <w:pPr>
        <w:rPr>
          <w:sz w:val="24"/>
          <w:szCs w:val="24"/>
        </w:rPr>
      </w:pPr>
    </w:p>
    <w:p w14:paraId="15D6B730" w14:textId="693E6CCC" w:rsidR="0023246D" w:rsidRDefault="0023246D" w:rsidP="0023246D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AE0CF70" wp14:editId="3D82C2CC">
            <wp:extent cx="5724525" cy="28384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C5790" w14:textId="77777777" w:rsidR="0023246D" w:rsidRDefault="0023246D" w:rsidP="0023246D">
      <w:pPr>
        <w:rPr>
          <w:sz w:val="24"/>
          <w:szCs w:val="24"/>
        </w:rPr>
      </w:pPr>
    </w:p>
    <w:p w14:paraId="5715DFF2" w14:textId="3318F61C" w:rsidR="00534E3A" w:rsidRDefault="0023246D" w:rsidP="0023246D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E5CA7" w:rsidRPr="000540D5">
        <w:rPr>
          <w:sz w:val="24"/>
          <w:szCs w:val="24"/>
        </w:rPr>
        <w:t>Another</w:t>
      </w:r>
      <w:r w:rsidR="006871B0" w:rsidRPr="000540D5">
        <w:rPr>
          <w:sz w:val="24"/>
          <w:szCs w:val="24"/>
        </w:rPr>
        <w:t xml:space="preserve"> idea</w:t>
      </w:r>
      <w:r w:rsidR="00EE5CA7" w:rsidRPr="000540D5">
        <w:rPr>
          <w:sz w:val="24"/>
          <w:szCs w:val="24"/>
        </w:rPr>
        <w:t xml:space="preserve"> that had</w:t>
      </w:r>
      <w:r w:rsidR="00B868F9" w:rsidRPr="000540D5">
        <w:rPr>
          <w:sz w:val="24"/>
          <w:szCs w:val="24"/>
        </w:rPr>
        <w:t xml:space="preserve"> occurred to me</w:t>
      </w:r>
      <w:r w:rsidR="00EE5CA7" w:rsidRPr="000540D5">
        <w:rPr>
          <w:sz w:val="24"/>
          <w:szCs w:val="24"/>
        </w:rPr>
        <w:t xml:space="preserve"> is</w:t>
      </w:r>
      <w:r w:rsidR="00B868F9" w:rsidRPr="000540D5">
        <w:rPr>
          <w:sz w:val="24"/>
          <w:szCs w:val="24"/>
        </w:rPr>
        <w:t xml:space="preserve"> that</w:t>
      </w:r>
      <w:r w:rsidR="006871B0" w:rsidRPr="000540D5">
        <w:rPr>
          <w:sz w:val="24"/>
          <w:szCs w:val="24"/>
        </w:rPr>
        <w:t xml:space="preserve"> on the screen</w:t>
      </w:r>
      <w:r w:rsidR="00B868F9" w:rsidRPr="000540D5">
        <w:rPr>
          <w:sz w:val="24"/>
          <w:szCs w:val="24"/>
        </w:rPr>
        <w:t>,</w:t>
      </w:r>
      <w:r w:rsidR="006871B0" w:rsidRPr="000540D5">
        <w:rPr>
          <w:sz w:val="24"/>
          <w:szCs w:val="24"/>
        </w:rPr>
        <w:t xml:space="preserve"> where the playlist is, when the user pauses the video that is playing</w:t>
      </w:r>
      <w:r w:rsidR="00B868F9" w:rsidRPr="000540D5">
        <w:rPr>
          <w:sz w:val="24"/>
          <w:szCs w:val="24"/>
        </w:rPr>
        <w:t xml:space="preserve"> each time</w:t>
      </w:r>
      <w:r w:rsidR="006871B0" w:rsidRPr="000540D5">
        <w:rPr>
          <w:sz w:val="24"/>
          <w:szCs w:val="24"/>
        </w:rPr>
        <w:t xml:space="preserve">, a </w:t>
      </w:r>
      <w:r w:rsidR="00F72330" w:rsidRPr="000540D5">
        <w:rPr>
          <w:sz w:val="24"/>
          <w:szCs w:val="24"/>
        </w:rPr>
        <w:t>pop-up</w:t>
      </w:r>
      <w:r w:rsidR="00B868F9" w:rsidRPr="000540D5">
        <w:rPr>
          <w:sz w:val="24"/>
          <w:szCs w:val="24"/>
        </w:rPr>
        <w:t xml:space="preserve"> message would appear that would say: “Taking a </w:t>
      </w:r>
      <w:r w:rsidR="008E69EF">
        <w:rPr>
          <w:sz w:val="24"/>
          <w:szCs w:val="24"/>
        </w:rPr>
        <w:t>short break?”</w:t>
      </w:r>
      <w:r w:rsidR="00B868F9" w:rsidRPr="000540D5">
        <w:rPr>
          <w:sz w:val="24"/>
          <w:szCs w:val="24"/>
        </w:rPr>
        <w:t xml:space="preserve"> B</w:t>
      </w:r>
      <w:r w:rsidR="006871B0" w:rsidRPr="000540D5">
        <w:rPr>
          <w:sz w:val="24"/>
          <w:szCs w:val="24"/>
        </w:rPr>
        <w:t>ut</w:t>
      </w:r>
      <w:r w:rsidR="00B868F9" w:rsidRPr="000540D5">
        <w:rPr>
          <w:sz w:val="24"/>
          <w:szCs w:val="24"/>
        </w:rPr>
        <w:t xml:space="preserve"> in order to apply</w:t>
      </w:r>
      <w:r w:rsidR="006871B0" w:rsidRPr="000540D5">
        <w:rPr>
          <w:sz w:val="24"/>
          <w:szCs w:val="24"/>
        </w:rPr>
        <w:t xml:space="preserve"> that, I had to get </w:t>
      </w:r>
      <w:r w:rsidR="00F72330" w:rsidRPr="000540D5">
        <w:rPr>
          <w:sz w:val="24"/>
          <w:szCs w:val="24"/>
        </w:rPr>
        <w:t>YouTube</w:t>
      </w:r>
      <w:r w:rsidR="006871B0" w:rsidRPr="000540D5">
        <w:rPr>
          <w:sz w:val="24"/>
          <w:szCs w:val="24"/>
        </w:rPr>
        <w:t xml:space="preserve"> to agree with policies.</w:t>
      </w:r>
      <w:r w:rsidR="00CC1AD7" w:rsidRPr="000540D5">
        <w:rPr>
          <w:sz w:val="24"/>
          <w:szCs w:val="24"/>
        </w:rPr>
        <w:t xml:space="preserve"> </w:t>
      </w:r>
      <w:r w:rsidR="001E61B1" w:rsidRPr="000540D5">
        <w:rPr>
          <w:sz w:val="24"/>
          <w:szCs w:val="24"/>
        </w:rPr>
        <w:t>Another improvement which I think would suit my website is to have several playlists for one “Mood” so users can choose and not listen to the same playlist all the time.</w:t>
      </w:r>
      <w:r w:rsidR="00EF4420" w:rsidRPr="000540D5">
        <w:rPr>
          <w:sz w:val="24"/>
          <w:szCs w:val="24"/>
        </w:rPr>
        <w:t xml:space="preserve"> I also had in mind to create a chat room next to the playlist so users could interact with each other, but then I had to create a Register/Log in page, which I did not want from the beginning.</w:t>
      </w:r>
    </w:p>
    <w:p w14:paraId="62F73672" w14:textId="2E794220" w:rsidR="00F014F8" w:rsidRDefault="00F014F8" w:rsidP="009511C8">
      <w:pPr>
        <w:rPr>
          <w:sz w:val="24"/>
          <w:szCs w:val="24"/>
        </w:rPr>
      </w:pPr>
    </w:p>
    <w:p w14:paraId="7CEA94AC" w14:textId="4E567C86" w:rsidR="00F014F8" w:rsidRPr="000540D5" w:rsidRDefault="00F014F8" w:rsidP="009511C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6F40C33" wp14:editId="3B84F378">
            <wp:extent cx="5715000" cy="26098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D349B" w14:textId="77777777" w:rsidR="00F72330" w:rsidRPr="000540D5" w:rsidRDefault="00F72330" w:rsidP="009511C8">
      <w:pPr>
        <w:rPr>
          <w:sz w:val="24"/>
          <w:szCs w:val="24"/>
        </w:rPr>
      </w:pPr>
    </w:p>
    <w:p w14:paraId="30181B84" w14:textId="39BCF85C" w:rsidR="00F72330" w:rsidRPr="000540D5" w:rsidRDefault="00F72330" w:rsidP="009511C8">
      <w:pPr>
        <w:rPr>
          <w:sz w:val="24"/>
          <w:szCs w:val="24"/>
        </w:rPr>
      </w:pPr>
    </w:p>
    <w:p w14:paraId="27E45E83" w14:textId="729E22D3" w:rsidR="00D6411B" w:rsidRDefault="00EE5CA7" w:rsidP="009511C8">
      <w:pPr>
        <w:rPr>
          <w:sz w:val="24"/>
          <w:szCs w:val="24"/>
        </w:rPr>
      </w:pPr>
      <w:r w:rsidRPr="000540D5">
        <w:rPr>
          <w:sz w:val="24"/>
          <w:szCs w:val="24"/>
        </w:rPr>
        <w:lastRenderedPageBreak/>
        <w:t>As far as</w:t>
      </w:r>
      <w:r w:rsidR="00F72330" w:rsidRPr="000540D5">
        <w:rPr>
          <w:sz w:val="24"/>
          <w:szCs w:val="24"/>
        </w:rPr>
        <w:t xml:space="preserve"> vi</w:t>
      </w:r>
      <w:r w:rsidRPr="000540D5">
        <w:rPr>
          <w:sz w:val="24"/>
          <w:szCs w:val="24"/>
        </w:rPr>
        <w:t>sual design is concerned, it is my belief that</w:t>
      </w:r>
      <w:r w:rsidR="00F72330" w:rsidRPr="000540D5">
        <w:rPr>
          <w:sz w:val="24"/>
          <w:szCs w:val="24"/>
        </w:rPr>
        <w:t xml:space="preserve"> the home page creates</w:t>
      </w:r>
      <w:r w:rsidRPr="000540D5">
        <w:rPr>
          <w:sz w:val="24"/>
          <w:szCs w:val="24"/>
        </w:rPr>
        <w:t xml:space="preserve"> a</w:t>
      </w:r>
      <w:r w:rsidR="00F72330" w:rsidRPr="000540D5">
        <w:rPr>
          <w:sz w:val="24"/>
          <w:szCs w:val="24"/>
        </w:rPr>
        <w:t xml:space="preserve"> </w:t>
      </w:r>
      <w:r w:rsidR="003A2EAC" w:rsidRPr="000540D5">
        <w:rPr>
          <w:sz w:val="24"/>
          <w:szCs w:val="24"/>
        </w:rPr>
        <w:t>first im</w:t>
      </w:r>
      <w:r w:rsidRPr="000540D5">
        <w:rPr>
          <w:sz w:val="24"/>
          <w:szCs w:val="24"/>
        </w:rPr>
        <w:t>pression for the users that it i</w:t>
      </w:r>
      <w:r w:rsidR="003A2EAC" w:rsidRPr="000540D5">
        <w:rPr>
          <w:sz w:val="24"/>
          <w:szCs w:val="24"/>
        </w:rPr>
        <w:t>s a music site. Emotions have a big influence on most of our decisions, by using specific images, fonts and colours we can affect the way people feel about the site.</w:t>
      </w:r>
      <w:r w:rsidR="00D6411B" w:rsidRPr="000540D5">
        <w:rPr>
          <w:sz w:val="24"/>
          <w:szCs w:val="24"/>
        </w:rPr>
        <w:t xml:space="preserve"> Creating my own logo instead of using text was an idea a friend gave me, and it looked way better.</w:t>
      </w:r>
      <w:r w:rsidR="003A2EAC" w:rsidRPr="000540D5">
        <w:rPr>
          <w:sz w:val="24"/>
          <w:szCs w:val="24"/>
        </w:rPr>
        <w:t xml:space="preserve"> Employing animations such as the images shifting and fading every four seconds, hovering with the cursor over the scroll down element, gives positive feelings to</w:t>
      </w:r>
      <w:r w:rsidRPr="000540D5">
        <w:rPr>
          <w:sz w:val="24"/>
          <w:szCs w:val="24"/>
        </w:rPr>
        <w:t xml:space="preserve"> the user and does not get boring</w:t>
      </w:r>
      <w:r w:rsidR="003A2EAC" w:rsidRPr="000540D5">
        <w:rPr>
          <w:sz w:val="24"/>
          <w:szCs w:val="24"/>
        </w:rPr>
        <w:t>.</w:t>
      </w:r>
      <w:r w:rsidR="00D6228C" w:rsidRPr="000540D5">
        <w:rPr>
          <w:sz w:val="24"/>
          <w:szCs w:val="24"/>
        </w:rPr>
        <w:t xml:space="preserve"> When I first started coding and designing the page I had GIF’s instead of images</w:t>
      </w:r>
      <w:r w:rsidR="00D6411B" w:rsidRPr="000540D5">
        <w:rPr>
          <w:sz w:val="24"/>
          <w:szCs w:val="24"/>
        </w:rPr>
        <w:t xml:space="preserve"> so the site looks more “dynamic”, but resizing them how I wanted </w:t>
      </w:r>
      <w:r w:rsidRPr="000540D5">
        <w:rPr>
          <w:sz w:val="24"/>
          <w:szCs w:val="24"/>
        </w:rPr>
        <w:t>was too difficult and as a final result by comparing the two,</w:t>
      </w:r>
      <w:r w:rsidR="00D6411B" w:rsidRPr="000540D5">
        <w:rPr>
          <w:sz w:val="24"/>
          <w:szCs w:val="24"/>
        </w:rPr>
        <w:t xml:space="preserve"> the image looked way better. Hovering over those images the border-radius and opacit</w:t>
      </w:r>
      <w:r w:rsidRPr="000540D5">
        <w:rPr>
          <w:sz w:val="24"/>
          <w:szCs w:val="24"/>
        </w:rPr>
        <w:t>y modifies so it looks more “playful</w:t>
      </w:r>
      <w:r w:rsidR="00D6411B" w:rsidRPr="000540D5">
        <w:rPr>
          <w:sz w:val="24"/>
          <w:szCs w:val="24"/>
        </w:rPr>
        <w:t xml:space="preserve">”. </w:t>
      </w:r>
      <w:r w:rsidR="002C2C29" w:rsidRPr="000540D5">
        <w:rPr>
          <w:sz w:val="24"/>
          <w:szCs w:val="24"/>
        </w:rPr>
        <w:t>I am aware that contrast counts regarding several fonts on the site</w:t>
      </w:r>
      <w:r w:rsidRPr="000540D5">
        <w:rPr>
          <w:sz w:val="24"/>
          <w:szCs w:val="24"/>
        </w:rPr>
        <w:t xml:space="preserve"> so</w:t>
      </w:r>
      <w:r w:rsidR="002C2C29" w:rsidRPr="000540D5">
        <w:rPr>
          <w:sz w:val="24"/>
          <w:szCs w:val="24"/>
        </w:rPr>
        <w:t xml:space="preserve"> I tried many and different Google fonts for the navigati</w:t>
      </w:r>
      <w:r w:rsidR="00F150E5" w:rsidRPr="000540D5">
        <w:rPr>
          <w:sz w:val="24"/>
          <w:szCs w:val="24"/>
        </w:rPr>
        <w:t>on bar until I found one that really appealed to me</w:t>
      </w:r>
      <w:r w:rsidR="002C2C29" w:rsidRPr="000540D5">
        <w:rPr>
          <w:sz w:val="24"/>
          <w:szCs w:val="24"/>
        </w:rPr>
        <w:t>.</w:t>
      </w:r>
      <w:r w:rsidR="00274E1A" w:rsidRPr="000540D5">
        <w:rPr>
          <w:sz w:val="24"/>
          <w:szCs w:val="24"/>
        </w:rPr>
        <w:t xml:space="preserve"> I modified several fonts as well, for the text that animates when you click on a specific mood. Colours need to be consistent to deliver an aesthetic appeal, so</w:t>
      </w:r>
      <w:r w:rsidR="00F150E5" w:rsidRPr="000540D5">
        <w:rPr>
          <w:sz w:val="24"/>
          <w:szCs w:val="24"/>
        </w:rPr>
        <w:t xml:space="preserve"> I had in mind that the images on the slide on</w:t>
      </w:r>
      <w:r w:rsidR="00274E1A" w:rsidRPr="000540D5">
        <w:rPr>
          <w:sz w:val="24"/>
          <w:szCs w:val="24"/>
        </w:rPr>
        <w:t xml:space="preserve"> </w:t>
      </w:r>
      <w:r w:rsidR="00F150E5" w:rsidRPr="000540D5">
        <w:rPr>
          <w:sz w:val="24"/>
          <w:szCs w:val="24"/>
        </w:rPr>
        <w:t>my Hope page</w:t>
      </w:r>
      <w:r w:rsidR="00274E1A" w:rsidRPr="000540D5">
        <w:rPr>
          <w:sz w:val="24"/>
          <w:szCs w:val="24"/>
        </w:rPr>
        <w:t xml:space="preserve"> to be mostly</w:t>
      </w:r>
      <w:r w:rsidR="00F150E5" w:rsidRPr="000540D5">
        <w:rPr>
          <w:sz w:val="24"/>
          <w:szCs w:val="24"/>
        </w:rPr>
        <w:t xml:space="preserve"> in</w:t>
      </w:r>
      <w:r w:rsidR="00274E1A" w:rsidRPr="000540D5">
        <w:rPr>
          <w:sz w:val="24"/>
          <w:szCs w:val="24"/>
        </w:rPr>
        <w:t xml:space="preserve"> black and white</w:t>
      </w:r>
      <w:r w:rsidR="00F150E5" w:rsidRPr="000540D5">
        <w:rPr>
          <w:sz w:val="24"/>
          <w:szCs w:val="24"/>
        </w:rPr>
        <w:t xml:space="preserve"> range</w:t>
      </w:r>
      <w:r w:rsidR="00274E1A" w:rsidRPr="000540D5">
        <w:rPr>
          <w:sz w:val="24"/>
          <w:szCs w:val="24"/>
        </w:rPr>
        <w:t>.</w:t>
      </w:r>
    </w:p>
    <w:p w14:paraId="37AAE23A" w14:textId="2883BF99" w:rsidR="002164CA" w:rsidRDefault="002164CA" w:rsidP="009511C8">
      <w:pPr>
        <w:rPr>
          <w:sz w:val="24"/>
          <w:szCs w:val="24"/>
        </w:rPr>
      </w:pPr>
      <w:r>
        <w:rPr>
          <w:sz w:val="24"/>
          <w:szCs w:val="24"/>
        </w:rPr>
        <w:t xml:space="preserve">In conclusion, learning how to code has been very interesting and I enjoyed all the sessions at the lab. I will do my best, building on the knowledge I already have so I can improve my site as I </w:t>
      </w:r>
      <w:r w:rsidR="00F014F8">
        <w:rPr>
          <w:sz w:val="24"/>
          <w:szCs w:val="24"/>
        </w:rPr>
        <w:t>will be hosting it online when the time is right</w:t>
      </w:r>
      <w:r w:rsidR="00302DC7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</w:p>
    <w:p w14:paraId="615A1C1C" w14:textId="58F53B9B" w:rsidR="004A1F5B" w:rsidRDefault="004A1F5B" w:rsidP="009511C8">
      <w:pPr>
        <w:rPr>
          <w:sz w:val="24"/>
          <w:szCs w:val="24"/>
        </w:rPr>
      </w:pPr>
    </w:p>
    <w:p w14:paraId="52FC968E" w14:textId="37353812" w:rsidR="004A1F5B" w:rsidRDefault="00EF7571" w:rsidP="009511C8">
      <w:pPr>
        <w:rPr>
          <w:sz w:val="26"/>
          <w:szCs w:val="26"/>
          <w:u w:val="single"/>
        </w:rPr>
      </w:pPr>
      <w:r w:rsidRPr="00EF7571">
        <w:rPr>
          <w:sz w:val="26"/>
          <w:szCs w:val="26"/>
          <w:u w:val="single"/>
        </w:rPr>
        <w:t>My Sources:</w:t>
      </w:r>
    </w:p>
    <w:p w14:paraId="0FB4CAC2" w14:textId="228A8476" w:rsidR="00EF7571" w:rsidRPr="00EF7571" w:rsidRDefault="00EF7571" w:rsidP="00EF7571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EF7571">
        <w:rPr>
          <w:sz w:val="24"/>
          <w:szCs w:val="24"/>
        </w:rPr>
        <w:t>Session materials</w:t>
      </w:r>
    </w:p>
    <w:p w14:paraId="56FA32BC" w14:textId="5A87C18E" w:rsidR="00EF7571" w:rsidRPr="00EF7571" w:rsidRDefault="00EF7571" w:rsidP="00EF7571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EF7571">
        <w:rPr>
          <w:sz w:val="24"/>
          <w:szCs w:val="24"/>
        </w:rPr>
        <w:t>CodePen.com</w:t>
      </w:r>
    </w:p>
    <w:p w14:paraId="792350B0" w14:textId="16A69659" w:rsidR="00EF7571" w:rsidRPr="00EF7571" w:rsidRDefault="00EF7571" w:rsidP="00EF7571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EF7571">
        <w:rPr>
          <w:sz w:val="24"/>
          <w:szCs w:val="24"/>
        </w:rPr>
        <w:t>Css-tricks.com</w:t>
      </w:r>
    </w:p>
    <w:p w14:paraId="0FE28351" w14:textId="3591F248" w:rsidR="00EF7571" w:rsidRPr="00EF7571" w:rsidRDefault="00EF7571" w:rsidP="00EF7571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EF7571">
        <w:rPr>
          <w:sz w:val="24"/>
          <w:szCs w:val="24"/>
        </w:rPr>
        <w:t>Github.com</w:t>
      </w:r>
    </w:p>
    <w:p w14:paraId="3B088A79" w14:textId="6985D3BE" w:rsidR="00EF7571" w:rsidRPr="00EF7571" w:rsidRDefault="00EF7571" w:rsidP="00EF7571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EF7571">
        <w:rPr>
          <w:sz w:val="24"/>
          <w:szCs w:val="24"/>
        </w:rPr>
        <w:t>YouTube videos</w:t>
      </w:r>
    </w:p>
    <w:p w14:paraId="316F8B5A" w14:textId="77777777" w:rsidR="00EF7571" w:rsidRPr="00EF7571" w:rsidRDefault="00EF7571" w:rsidP="00EF7571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EF7571">
        <w:rPr>
          <w:sz w:val="24"/>
          <w:szCs w:val="24"/>
        </w:rPr>
        <w:t>W3schools.com</w:t>
      </w:r>
    </w:p>
    <w:p w14:paraId="4E1908B3" w14:textId="77777777" w:rsidR="00EF7571" w:rsidRDefault="00EF7571" w:rsidP="009511C8">
      <w:pPr>
        <w:rPr>
          <w:sz w:val="24"/>
          <w:szCs w:val="24"/>
        </w:rPr>
      </w:pPr>
    </w:p>
    <w:p w14:paraId="382FC73B" w14:textId="77777777" w:rsidR="00EF7571" w:rsidRPr="00EF7571" w:rsidRDefault="00EF7571" w:rsidP="009511C8">
      <w:pPr>
        <w:rPr>
          <w:sz w:val="24"/>
          <w:szCs w:val="24"/>
        </w:rPr>
      </w:pPr>
    </w:p>
    <w:p w14:paraId="1381B565" w14:textId="409506BF" w:rsidR="004A1F5B" w:rsidRDefault="004A1F5B" w:rsidP="009511C8">
      <w:pPr>
        <w:rPr>
          <w:sz w:val="24"/>
          <w:szCs w:val="24"/>
        </w:rPr>
      </w:pPr>
    </w:p>
    <w:p w14:paraId="74713839" w14:textId="3686E8AE" w:rsidR="00282E4F" w:rsidRDefault="00282E4F" w:rsidP="009511C8">
      <w:pPr>
        <w:rPr>
          <w:sz w:val="24"/>
          <w:szCs w:val="24"/>
        </w:rPr>
      </w:pPr>
    </w:p>
    <w:p w14:paraId="70992C5B" w14:textId="45AE0BD8" w:rsidR="00282E4F" w:rsidRDefault="00282E4F" w:rsidP="009511C8">
      <w:pPr>
        <w:rPr>
          <w:sz w:val="24"/>
          <w:szCs w:val="24"/>
        </w:rPr>
      </w:pPr>
    </w:p>
    <w:p w14:paraId="3814D1EA" w14:textId="6F7AB117" w:rsidR="00282E4F" w:rsidRDefault="00282E4F" w:rsidP="009511C8">
      <w:pPr>
        <w:rPr>
          <w:sz w:val="24"/>
          <w:szCs w:val="24"/>
        </w:rPr>
      </w:pPr>
    </w:p>
    <w:p w14:paraId="50E8BAC3" w14:textId="7F8F0CF5" w:rsidR="00B1766D" w:rsidRDefault="00B1766D" w:rsidP="009511C8">
      <w:pPr>
        <w:rPr>
          <w:sz w:val="24"/>
          <w:szCs w:val="24"/>
        </w:rPr>
      </w:pPr>
    </w:p>
    <w:p w14:paraId="40688556" w14:textId="3F57E03C" w:rsidR="00282E4F" w:rsidRDefault="00282E4F" w:rsidP="009511C8">
      <w:pPr>
        <w:rPr>
          <w:sz w:val="24"/>
          <w:szCs w:val="24"/>
        </w:rPr>
      </w:pPr>
    </w:p>
    <w:p w14:paraId="3E9BF793" w14:textId="5D96326C" w:rsidR="00282E4F" w:rsidRDefault="00282E4F" w:rsidP="009511C8">
      <w:pPr>
        <w:rPr>
          <w:sz w:val="24"/>
          <w:szCs w:val="24"/>
        </w:rPr>
      </w:pPr>
    </w:p>
    <w:p w14:paraId="3AA18C13" w14:textId="669855BD" w:rsidR="00282E4F" w:rsidRPr="000540D5" w:rsidRDefault="00282E4F" w:rsidP="009511C8">
      <w:pPr>
        <w:rPr>
          <w:sz w:val="24"/>
          <w:szCs w:val="24"/>
        </w:rPr>
      </w:pPr>
    </w:p>
    <w:sectPr w:rsidR="00282E4F" w:rsidRPr="000540D5" w:rsidSect="00E23D1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DejaVu Serif">
    <w:panose1 w:val="02060603050605020204"/>
    <w:charset w:val="00"/>
    <w:family w:val="roman"/>
    <w:pitch w:val="variable"/>
    <w:sig w:usb0="E40006FF" w:usb1="5200F9FB" w:usb2="0A040020" w:usb3="00000000" w:csb0="0000009F" w:csb1="00000000"/>
  </w:font>
  <w:font w:name="DengXian Light">
    <w:altName w:val="等线 Light"/>
    <w:panose1 w:val="00000000000000000000"/>
    <w:charset w:val="8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432630"/>
    <w:multiLevelType w:val="hybridMultilevel"/>
    <w:tmpl w:val="8A926F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8467F5"/>
    <w:multiLevelType w:val="multilevel"/>
    <w:tmpl w:val="FF0E492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460D2974"/>
    <w:multiLevelType w:val="multilevel"/>
    <w:tmpl w:val="1F8A3296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2"/>
  </w:compat>
  <w:rsids>
    <w:rsidRoot w:val="009D2B28"/>
    <w:rsid w:val="000540D5"/>
    <w:rsid w:val="00063516"/>
    <w:rsid w:val="000A5153"/>
    <w:rsid w:val="001E61B1"/>
    <w:rsid w:val="002164CA"/>
    <w:rsid w:val="0023246D"/>
    <w:rsid w:val="00241AE4"/>
    <w:rsid w:val="00274E1A"/>
    <w:rsid w:val="00282E4F"/>
    <w:rsid w:val="002C2C29"/>
    <w:rsid w:val="00302DC7"/>
    <w:rsid w:val="00310ACE"/>
    <w:rsid w:val="00357A9B"/>
    <w:rsid w:val="00376FDB"/>
    <w:rsid w:val="003A2EAC"/>
    <w:rsid w:val="003E71B3"/>
    <w:rsid w:val="003F2296"/>
    <w:rsid w:val="004A1F5B"/>
    <w:rsid w:val="00534E3A"/>
    <w:rsid w:val="00686BB3"/>
    <w:rsid w:val="006871B0"/>
    <w:rsid w:val="0075006D"/>
    <w:rsid w:val="00756A62"/>
    <w:rsid w:val="00795310"/>
    <w:rsid w:val="008834FF"/>
    <w:rsid w:val="008E69EF"/>
    <w:rsid w:val="0092456E"/>
    <w:rsid w:val="009511C8"/>
    <w:rsid w:val="009A416F"/>
    <w:rsid w:val="009D2B28"/>
    <w:rsid w:val="00A0484E"/>
    <w:rsid w:val="00A25FC9"/>
    <w:rsid w:val="00A63FCE"/>
    <w:rsid w:val="00B1766D"/>
    <w:rsid w:val="00B727A7"/>
    <w:rsid w:val="00B868F9"/>
    <w:rsid w:val="00CC1AD7"/>
    <w:rsid w:val="00D6228C"/>
    <w:rsid w:val="00D6411B"/>
    <w:rsid w:val="00DD1FBB"/>
    <w:rsid w:val="00DD76F0"/>
    <w:rsid w:val="00DF0FF7"/>
    <w:rsid w:val="00E0224A"/>
    <w:rsid w:val="00E11422"/>
    <w:rsid w:val="00E234A6"/>
    <w:rsid w:val="00E23D1D"/>
    <w:rsid w:val="00E7328F"/>
    <w:rsid w:val="00EE5CA7"/>
    <w:rsid w:val="00EF4420"/>
    <w:rsid w:val="00EF7571"/>
    <w:rsid w:val="00F014F8"/>
    <w:rsid w:val="00F150E5"/>
    <w:rsid w:val="00F72330"/>
    <w:rsid w:val="00F87B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CF0DF0"/>
  <w15:docId w15:val="{18B1C780-D369-4A42-A073-279158E36D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23D1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F7571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E11422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E1142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3BB5F794</Template>
  <TotalTime>103</TotalTime>
  <Pages>5</Pages>
  <Words>835</Words>
  <Characters>4766</Characters>
  <Application>Microsoft Office Word</Application>
  <DocSecurity>0</DocSecurity>
  <Lines>39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>City University London</Company>
  <LinksUpToDate>false</LinksUpToDate>
  <CharactersWithSpaces>5590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PG-Papadopoulos, Nikolaos</dc:creator>
  <cp:keywords/>
  <dc:description/>
  <cp:lastModifiedBy>PG-Papadopoulos, Nikolaos</cp:lastModifiedBy>
  <cp:revision>17</cp:revision>
  <dcterms:created xsi:type="dcterms:W3CDTF">2018-04-13T15:19:00Z</dcterms:created>
  <dcterms:modified xsi:type="dcterms:W3CDTF">2018-04-15T14:45:00Z</dcterms:modified>
</cp:coreProperties>
</file>